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7829A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7829A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7829A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7829A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7829A7" w:rsidP="004B4147">
            <w:pPr>
              <w:pStyle w:val="Title"/>
            </w:pPr>
            <w:r>
              <w:t>Gowtham Kumar</w:t>
            </w:r>
          </w:p>
          <w:p w:rsidR="004B4147" w:rsidRPr="004B4147" w:rsidRDefault="007829A7" w:rsidP="00A21AF8">
            <w:pPr>
              <w:pStyle w:val="Subtitle"/>
            </w:pPr>
            <w:proofErr w:type="spellStart"/>
            <w:r>
              <w:t>Gudla</w:t>
            </w:r>
            <w:proofErr w:type="spellEnd"/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7829A7" w:rsidP="00A21AF8">
            <w:pPr>
              <w:pStyle w:val="Jobtitle"/>
            </w:pPr>
            <w:r>
              <w:t>Systems Engineer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95D39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7829A7" w:rsidP="00BF0DAF">
            <w:pPr>
              <w:pStyle w:val="Contact"/>
            </w:pPr>
            <w:r>
              <w:t>9533296600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70E10721061741D99566277B2CA6E7E5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F390F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7829A7" w:rsidP="00BF0DAF">
            <w:pPr>
              <w:pStyle w:val="Contact"/>
            </w:pPr>
            <w:r>
              <w:t>gowthamaaju@gmail.com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2877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7829A7" w:rsidP="00CD2FD2">
            <w:pPr>
              <w:pStyle w:val="Contact"/>
            </w:pPr>
            <w:r>
              <w:t>Vizianagaram/ AP/ India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262CCC" w:rsidP="00CD2FD2">
            <w:pPr>
              <w:pStyle w:val="Introduction"/>
            </w:pPr>
            <w:r>
              <w:t xml:space="preserve">I am a </w:t>
            </w:r>
          </w:p>
        </w:tc>
        <w:sdt>
          <w:sdtPr>
            <w:id w:val="-1107041039"/>
            <w:placeholder>
              <w:docPart w:val="2A574D6D55BE48EAAD08E5CE372FE8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:rsidR="00CD2FD2" w:rsidRPr="00CD2FD2" w:rsidRDefault="00CD2FD2" w:rsidP="00CD2FD2">
                <w:pPr>
                  <w:rPr>
                    <w:lang w:val="it-IT"/>
                  </w:rPr>
                </w:pPr>
                <w:r w:rsidRPr="00D12DFD">
                  <w:rPr>
                    <w:lang w:val="it-IT"/>
                  </w:rPr>
                  <w:t xml:space="preserve">Ut fermentum a magna ut eleifend. Integer convallis suscipit ante eu varius. </w:t>
                </w:r>
                <w:r w:rsidRPr="00144072">
                  <w:rPr>
                    <w:lang w:val="it-IT"/>
                  </w:rPr>
                  <w:t>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A2CA9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7829A7" w:rsidP="00CD2FD2">
            <w:pPr>
              <w:pStyle w:val="Contact"/>
            </w:pPr>
            <w:hyperlink r:id="rId22" w:history="1">
              <w:proofErr w:type="spellStart"/>
              <w:r w:rsidRPr="007829A7">
                <w:rPr>
                  <w:rStyle w:val="Hyperlink"/>
                </w:rPr>
                <w:t>Linkedin</w:t>
              </w:r>
              <w:proofErr w:type="spellEnd"/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FFD25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262CCC" w:rsidP="00CD2FD2">
            <w:pPr>
              <w:pStyle w:val="Contact"/>
            </w:pPr>
            <w:hyperlink r:id="rId26" w:history="1">
              <w:r w:rsidRPr="00262CCC">
                <w:rPr>
                  <w:rStyle w:val="Hyperlink"/>
                </w:rPr>
                <w:t>Sk</w:t>
              </w:r>
              <w:r w:rsidRPr="00262CCC">
                <w:rPr>
                  <w:rStyle w:val="Hyperlink"/>
                </w:rPr>
                <w:t>y</w:t>
              </w:r>
              <w:r w:rsidRPr="00262CCC">
                <w:rPr>
                  <w:rStyle w:val="Hyperlink"/>
                </w:rPr>
                <w:t>p</w:t>
              </w:r>
              <w:r w:rsidRPr="00262CCC">
                <w:rPr>
                  <w:rStyle w:val="Hyperlink"/>
                </w:rPr>
                <w:t>e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8091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7829A7" w:rsidP="00CD2FD2">
            <w:pPr>
              <w:pStyle w:val="Contact"/>
            </w:pPr>
            <w:hyperlink r:id="rId30" w:history="1">
              <w:r w:rsidRPr="007829A7">
                <w:rPr>
                  <w:rStyle w:val="Hyperlink"/>
                </w:rPr>
                <w:t>GitHub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B37C41C74DD440E19B2D9DE73D8C58D9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C33F57" w:rsidP="008E2197">
                                      <w:pPr>
                                        <w:pStyle w:val="Skill"/>
                                      </w:pPr>
                                      <w:r>
                                        <w:t>Ansible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130EBE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25A96925A3964E48A37B5B1629ADA3E1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262CCC" w:rsidP="008E2197">
                                      <w:pPr>
                                        <w:pStyle w:val="Skill"/>
                                      </w:pPr>
                                      <w:r>
                                        <w:t>Android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130EBE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FA8B6ABA45014932A8C28C40DE6B337F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262CCC" w:rsidP="008E2197">
                                      <w:pPr>
                                        <w:pStyle w:val="Skill"/>
                                      </w:pPr>
                                      <w:r>
                                        <w:t>Java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130EBE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2716055603C847B888A0E78A09539ED7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262CCC" w:rsidP="008E2197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130EBE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1861B901112F4744A3F28B724CCE0948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C33F57" w:rsidP="008E2197">
                                      <w:pPr>
                                        <w:pStyle w:val="Skill"/>
                                      </w:pPr>
                                      <w:r>
                                        <w:t>Web Technologies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130EBE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placeholder>
                                            <w:docPart w:val="E3FDFD795578438FAE9F562C13AA0C3D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C33F57" w:rsidP="008E2197">
                                <w:pPr>
                                  <w:pStyle w:val="Skill"/>
                                </w:pPr>
                                <w:r>
                                  <w:t>Ansible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130EBE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25A96925A3964E48A37B5B1629ADA3E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262CCC" w:rsidP="008E2197">
                                <w:pPr>
                                  <w:pStyle w:val="Skill"/>
                                </w:pPr>
                                <w:r>
                                  <w:t>Android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130EBE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FA8B6ABA45014932A8C28C40DE6B337F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262CCC" w:rsidP="008E2197">
                                <w:pPr>
                                  <w:pStyle w:val="Skill"/>
                                </w:pPr>
                                <w:r>
                                  <w:t>Java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130EBE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2716055603C847B888A0E78A09539ED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262CCC" w:rsidP="008E2197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130EBE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1861B901112F4744A3F28B724CCE0948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C33F57" w:rsidP="008E2197">
                                <w:pPr>
                                  <w:pStyle w:val="Skill"/>
                                </w:pPr>
                                <w:r>
                                  <w:t>Web Technologies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130EBE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placeholder>
                                      <w:docPart w:val="E3FDFD795578438FAE9F562C13AA0C3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D08F75813DCF4F4194C30861E60CF9D3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C33F57" w:rsidP="008E2197">
            <w:pPr>
              <w:pStyle w:val="Heading2"/>
            </w:pPr>
            <w:r>
              <w:t xml:space="preserve">B.Tech. – </w:t>
            </w:r>
            <w:r w:rsidRPr="00C33F57">
              <w:rPr>
                <w:b/>
                <w:bCs/>
              </w:rPr>
              <w:t>8.42 CGPA</w:t>
            </w:r>
          </w:p>
          <w:p w:rsidR="00552F9B" w:rsidRDefault="00C33F57" w:rsidP="00552F9B">
            <w:pPr>
              <w:pStyle w:val="Heading4"/>
            </w:pPr>
            <w:r>
              <w:t>Aditya Institute of technology and Management</w:t>
            </w:r>
          </w:p>
          <w:p w:rsidR="00552F9B" w:rsidRDefault="00C33F57" w:rsidP="00552F9B">
            <w:r>
              <w:t xml:space="preserve">2014-2018 </w:t>
            </w:r>
          </w:p>
          <w:p w:rsidR="00552F9B" w:rsidRDefault="00C33F57" w:rsidP="00552F9B">
            <w:pPr>
              <w:pStyle w:val="Heading2"/>
            </w:pPr>
            <w:r>
              <w:t xml:space="preserve">Intermediate – </w:t>
            </w:r>
            <w:r w:rsidRPr="00C33F57">
              <w:rPr>
                <w:b/>
                <w:bCs/>
              </w:rPr>
              <w:t>92.3 %</w:t>
            </w:r>
          </w:p>
          <w:p w:rsidR="00552F9B" w:rsidRDefault="00C33F57" w:rsidP="00552F9B">
            <w:pPr>
              <w:pStyle w:val="Heading4"/>
            </w:pPr>
            <w:r>
              <w:t>Sri Chaitanya Junior College</w:t>
            </w:r>
          </w:p>
          <w:p w:rsidR="00552F9B" w:rsidRDefault="00C33F57" w:rsidP="00552F9B">
            <w:r>
              <w:t>2012-2014</w:t>
            </w:r>
          </w:p>
          <w:p w:rsidR="00552F9B" w:rsidRDefault="00C33F57" w:rsidP="00552F9B">
            <w:pPr>
              <w:pStyle w:val="Heading2"/>
            </w:pPr>
            <w:r>
              <w:t xml:space="preserve">S.S.C – </w:t>
            </w:r>
            <w:r w:rsidRPr="00C33F57">
              <w:rPr>
                <w:b/>
                <w:bCs/>
              </w:rPr>
              <w:t>9.0 GPA</w:t>
            </w:r>
          </w:p>
          <w:p w:rsidR="00552F9B" w:rsidRDefault="00C33F57" w:rsidP="00552F9B">
            <w:pPr>
              <w:pStyle w:val="Heading4"/>
            </w:pPr>
            <w:r>
              <w:t>Vivekananda public School</w:t>
            </w:r>
          </w:p>
          <w:p w:rsidR="00552F9B" w:rsidRPr="00552F9B" w:rsidRDefault="00C33F57" w:rsidP="00552F9B">
            <w:r>
              <w:t>2011-2012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232744809B445DEB16CCE5A29F40BCF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C33F57" w:rsidP="00552F9B">
            <w:pPr>
              <w:pStyle w:val="Heading3"/>
            </w:pPr>
            <w:r>
              <w:t>S</w:t>
            </w:r>
            <w:r w:rsidR="005B53BF">
              <w:t>oftware Engineer</w:t>
            </w:r>
            <w:bookmarkStart w:id="0" w:name="_GoBack"/>
            <w:bookmarkEnd w:id="0"/>
          </w:p>
          <w:p w:rsidR="004103C0" w:rsidRDefault="00C33F57" w:rsidP="004103C0">
            <w:pPr>
              <w:pStyle w:val="Heading5"/>
            </w:pPr>
            <w:r>
              <w:t>TCS/Chennai</w:t>
            </w:r>
          </w:p>
          <w:sdt>
            <w:sdtPr>
              <w:id w:val="1324927805"/>
              <w:placeholder>
                <w:docPart w:val="66EAAA8DEB4C42C2AA3F2C99BAE52A0F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:rsidR="006C2DFF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771928052"/>
              <w:placeholder>
                <w:docPart w:val="9CD8C74DDA654C2793A6B62666EF29CF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-38822277"/>
              <w:placeholder>
                <w:docPart w:val="42D57B8AF4004C3A8662408519BB24F4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164126395"/>
              <w:placeholder>
                <w:docPart w:val="8A8E914E1D244D49A1EDBBD6566383A3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800615374"/>
              <w:placeholder>
                <w:docPart w:val="53E8118B450C4E94AB76427D4C0867DA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277710736"/>
              <w:placeholder>
                <w:docPart w:val="9A853DFD584C4BC0BBCAE17C0AFA9F38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1154418323"/>
              <w:placeholder>
                <w:docPart w:val="298717ABDEEF42D9993DA6961D3241A0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-2122830913"/>
              <w:placeholder>
                <w:docPart w:val="C60FFBC91DF24DBD97A6448BE7B7DAB2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1763364698"/>
              <w:placeholder>
                <w:docPart w:val="511FE64331E9409B852CF5ABFADED5B2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584139928"/>
              <w:placeholder>
                <w:docPart w:val="401ADF0008AE48BF986CC5E16225F327"/>
              </w:placeholder>
              <w:temporary/>
              <w:showingPlcHdr/>
              <w15:appearance w15:val="hidden"/>
            </w:sdtPr>
            <w:sdtEndPr/>
            <w:sdtContent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:rsidR="00A6425D" w:rsidRPr="006C2DFF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</w:tc>
      </w:tr>
    </w:tbl>
    <w:p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BE" w:rsidRDefault="00130EBE" w:rsidP="00B21D64">
      <w:pPr>
        <w:spacing w:after="0" w:line="240" w:lineRule="auto"/>
      </w:pPr>
      <w:r>
        <w:separator/>
      </w:r>
    </w:p>
  </w:endnote>
  <w:endnote w:type="continuationSeparator" w:id="0">
    <w:p w:rsidR="00130EBE" w:rsidRDefault="00130EB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47A939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BE" w:rsidRDefault="00130EBE" w:rsidP="00B21D64">
      <w:pPr>
        <w:spacing w:after="0" w:line="240" w:lineRule="auto"/>
      </w:pPr>
      <w:r>
        <w:separator/>
      </w:r>
    </w:p>
  </w:footnote>
  <w:footnote w:type="continuationSeparator" w:id="0">
    <w:p w:rsidR="00130EBE" w:rsidRDefault="00130EBE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2C5FA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A7"/>
    <w:rsid w:val="000161E1"/>
    <w:rsid w:val="00021303"/>
    <w:rsid w:val="00107E81"/>
    <w:rsid w:val="00130EBE"/>
    <w:rsid w:val="00144072"/>
    <w:rsid w:val="0021475C"/>
    <w:rsid w:val="00262CC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53BF"/>
    <w:rsid w:val="005B7DB3"/>
    <w:rsid w:val="0061400D"/>
    <w:rsid w:val="00621B5C"/>
    <w:rsid w:val="006C2DFF"/>
    <w:rsid w:val="007571B5"/>
    <w:rsid w:val="007772B1"/>
    <w:rsid w:val="007829A7"/>
    <w:rsid w:val="008424CE"/>
    <w:rsid w:val="00890F1A"/>
    <w:rsid w:val="008E2197"/>
    <w:rsid w:val="009160EB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3F57"/>
    <w:rsid w:val="00C344AA"/>
    <w:rsid w:val="00C37B1A"/>
    <w:rsid w:val="00C777FF"/>
    <w:rsid w:val="00CD2FD2"/>
    <w:rsid w:val="00D12DFD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7829A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CCC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tel:95332966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sv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://www.linkedin.com/Gowtham-GGK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github.com/Gowtham-GGK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rk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E10721061741D99566277B2CA6E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0CF5-CCA3-4C42-B1C5-BB6B39C1DD9D}"/>
      </w:docPartPr>
      <w:docPartBody>
        <w:p w:rsidR="00000000" w:rsidRDefault="000E7D21">
          <w:pPr>
            <w:pStyle w:val="70E10721061741D99566277B2CA6E7E5"/>
          </w:pPr>
          <w:r w:rsidRPr="007772B1">
            <w:t>ABOUT ME</w:t>
          </w:r>
        </w:p>
      </w:docPartBody>
    </w:docPart>
    <w:docPart>
      <w:docPartPr>
        <w:name w:val="2A574D6D55BE48EAAD08E5CE372FE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3AE9-A217-4473-9652-792939DAB342}"/>
      </w:docPartPr>
      <w:docPartBody>
        <w:p w:rsidR="00000000" w:rsidRDefault="000E7D21">
          <w:pPr>
            <w:pStyle w:val="2A574D6D55BE48EAAD08E5CE372FE8D6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 xml:space="preserve">Morbi a purus dolor. Suspendisse sit amet ipsum finibus justo viverra blandit. Ut congue quis tortor eget sodales. Nulla a erat eget nunc hendrerit </w:t>
          </w:r>
          <w:r w:rsidRPr="00144072">
            <w:rPr>
              <w:lang w:val="it-IT"/>
            </w:rPr>
            <w:t>ultrices eu nec nulla.</w:t>
          </w:r>
        </w:p>
      </w:docPartBody>
    </w:docPart>
    <w:docPart>
      <w:docPartPr>
        <w:name w:val="B37C41C74DD440E19B2D9DE73D8C5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F75-5175-4F36-AB4E-F4F60D5B86D3}"/>
      </w:docPartPr>
      <w:docPartBody>
        <w:p w:rsidR="00000000" w:rsidRDefault="000E7D21">
          <w:pPr>
            <w:pStyle w:val="B37C41C74DD440E19B2D9DE73D8C58D9"/>
          </w:pPr>
          <w:r>
            <w:t>Skills</w:t>
          </w:r>
        </w:p>
      </w:docPartBody>
    </w:docPart>
    <w:docPart>
      <w:docPartPr>
        <w:name w:val="D08F75813DCF4F4194C30861E60CF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5DC4C-5977-4C32-93A1-7971331EE1CC}"/>
      </w:docPartPr>
      <w:docPartBody>
        <w:p w:rsidR="00000000" w:rsidRDefault="000E7D21">
          <w:pPr>
            <w:pStyle w:val="D08F75813DCF4F4194C30861E60CF9D3"/>
          </w:pPr>
          <w:r>
            <w:t>Education</w:t>
          </w:r>
        </w:p>
      </w:docPartBody>
    </w:docPart>
    <w:docPart>
      <w:docPartPr>
        <w:name w:val="1232744809B445DEB16CCE5A29F4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A0AF-AC12-47FD-94F8-5077B9B72CEB}"/>
      </w:docPartPr>
      <w:docPartBody>
        <w:p w:rsidR="00000000" w:rsidRDefault="000E7D21">
          <w:pPr>
            <w:pStyle w:val="1232744809B445DEB16CCE5A29F40BCF"/>
          </w:pPr>
          <w:r>
            <w:t>Experience</w:t>
          </w:r>
        </w:p>
      </w:docPartBody>
    </w:docPart>
    <w:docPart>
      <w:docPartPr>
        <w:name w:val="66EAAA8DEB4C42C2AA3F2C99BAE52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7CCFC-6875-4496-8AF6-B78528DF8037}"/>
      </w:docPartPr>
      <w:docPartBody>
        <w:p w:rsidR="00000000" w:rsidRDefault="000E7D21">
          <w:pPr>
            <w:pStyle w:val="66EAAA8DEB4C42C2AA3F2C99BAE52A0F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9CD8C74DDA654C2793A6B62666EF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0CE87-4707-4228-82E8-4CF22BB81783}"/>
      </w:docPartPr>
      <w:docPartBody>
        <w:p w:rsidR="00573FB3" w:rsidRDefault="000E7D21" w:rsidP="00A6425D">
          <w:pPr>
            <w:pStyle w:val="ListBullet"/>
          </w:pPr>
          <w:r>
            <w:t>Bulleted job description</w:t>
          </w:r>
        </w:p>
        <w:p w:rsidR="00573FB3" w:rsidRDefault="000E7D21" w:rsidP="00A6425D">
          <w:pPr>
            <w:pStyle w:val="ListBullet"/>
          </w:pPr>
          <w:r>
            <w:t>Bulleted job description</w:t>
          </w:r>
        </w:p>
        <w:p w:rsidR="00000000" w:rsidRDefault="000E7D21">
          <w:pPr>
            <w:pStyle w:val="9CD8C74DDA654C2793A6B62666EF29CF"/>
          </w:pPr>
          <w:r>
            <w:t>Bulleted job description</w:t>
          </w:r>
        </w:p>
      </w:docPartBody>
    </w:docPart>
    <w:docPart>
      <w:docPartPr>
        <w:name w:val="42D57B8AF4004C3A8662408519BB2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1E0C-2920-4788-B37B-F7FC7CD0084C}"/>
      </w:docPartPr>
      <w:docPartBody>
        <w:p w:rsidR="00000000" w:rsidRDefault="000E7D21">
          <w:pPr>
            <w:pStyle w:val="42D57B8AF4004C3A8662408519BB24F4"/>
          </w:pPr>
          <w:r>
            <w:t>Place Job Titl</w:t>
          </w:r>
          <w:r>
            <w:t>e Here</w:t>
          </w:r>
        </w:p>
      </w:docPartBody>
    </w:docPart>
    <w:docPart>
      <w:docPartPr>
        <w:name w:val="8A8E914E1D244D49A1EDBBD656638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61DC3-9320-42F9-8FF6-99CFBA6BB7F9}"/>
      </w:docPartPr>
      <w:docPartBody>
        <w:p w:rsidR="00000000" w:rsidRDefault="000E7D21">
          <w:pPr>
            <w:pStyle w:val="8A8E914E1D244D49A1EDBBD6566383A3"/>
          </w:pPr>
          <w:r w:rsidRPr="004103C0">
            <w:t>Company Name / Location / Date Worked</w:t>
          </w:r>
        </w:p>
      </w:docPartBody>
    </w:docPart>
    <w:docPart>
      <w:docPartPr>
        <w:name w:val="53E8118B450C4E94AB76427D4C0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F811B-1943-4486-B0A6-A25AD651E203}"/>
      </w:docPartPr>
      <w:docPartBody>
        <w:p w:rsidR="00000000" w:rsidRDefault="000E7D21">
          <w:pPr>
            <w:pStyle w:val="53E8118B450C4E94AB76427D4C0867DA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9A853DFD584C4BC0BBCAE17C0AFA9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0A0D8-FB98-4F39-8ECF-42C334B9679A}"/>
      </w:docPartPr>
      <w:docPartBody>
        <w:p w:rsidR="00573FB3" w:rsidRDefault="000E7D21" w:rsidP="00A6425D">
          <w:pPr>
            <w:pStyle w:val="ListBullet"/>
          </w:pPr>
          <w:r>
            <w:t>Bulleted job description</w:t>
          </w:r>
        </w:p>
        <w:p w:rsidR="00573FB3" w:rsidRDefault="000E7D21" w:rsidP="00A6425D">
          <w:pPr>
            <w:pStyle w:val="ListBullet"/>
          </w:pPr>
          <w:r>
            <w:t>Bulleted job description</w:t>
          </w:r>
        </w:p>
        <w:p w:rsidR="00000000" w:rsidRDefault="000E7D21">
          <w:pPr>
            <w:pStyle w:val="9A853DFD584C4BC0BBCAE17C0AFA9F38"/>
          </w:pPr>
          <w:r>
            <w:t xml:space="preserve">Bulleted job </w:t>
          </w:r>
          <w:r>
            <w:t>description</w:t>
          </w:r>
        </w:p>
      </w:docPartBody>
    </w:docPart>
    <w:docPart>
      <w:docPartPr>
        <w:name w:val="298717ABDEEF42D9993DA6961D324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ED6C8-A9EF-4338-85E6-F588F3527911}"/>
      </w:docPartPr>
      <w:docPartBody>
        <w:p w:rsidR="00000000" w:rsidRDefault="000E7D21">
          <w:pPr>
            <w:pStyle w:val="298717ABDEEF42D9993DA6961D3241A0"/>
          </w:pPr>
          <w:r>
            <w:t>Place Job Title Here</w:t>
          </w:r>
        </w:p>
      </w:docPartBody>
    </w:docPart>
    <w:docPart>
      <w:docPartPr>
        <w:name w:val="C60FFBC91DF24DBD97A6448BE7B7D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6DE5C-0E51-48D8-B2E9-DACE60AED1ED}"/>
      </w:docPartPr>
      <w:docPartBody>
        <w:p w:rsidR="00000000" w:rsidRDefault="000E7D21">
          <w:pPr>
            <w:pStyle w:val="C60FFBC91DF24DBD97A6448BE7B7DAB2"/>
          </w:pPr>
          <w:r w:rsidRPr="004103C0">
            <w:t>Company Name / Location / Date Worked</w:t>
          </w:r>
        </w:p>
      </w:docPartBody>
    </w:docPart>
    <w:docPart>
      <w:docPartPr>
        <w:name w:val="511FE64331E9409B852CF5ABFADE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363D-5199-4F83-B73A-34D5B8CC5B88}"/>
      </w:docPartPr>
      <w:docPartBody>
        <w:p w:rsidR="00000000" w:rsidRDefault="000E7D21">
          <w:pPr>
            <w:pStyle w:val="511FE64331E9409B852CF5ABFADED5B2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401ADF0008AE48BF986CC5E16225F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2DE48-6007-494B-A464-E29B4D159AB3}"/>
      </w:docPartPr>
      <w:docPartBody>
        <w:p w:rsidR="00573FB3" w:rsidRDefault="000E7D21" w:rsidP="00A6425D">
          <w:pPr>
            <w:pStyle w:val="ListBullet"/>
          </w:pPr>
          <w:r>
            <w:t>Bulleted job description</w:t>
          </w:r>
        </w:p>
        <w:p w:rsidR="00573FB3" w:rsidRDefault="000E7D21" w:rsidP="00A6425D">
          <w:pPr>
            <w:pStyle w:val="ListBullet"/>
          </w:pPr>
          <w:r>
            <w:t>Bulleted job d</w:t>
          </w:r>
          <w:r>
            <w:t>escription</w:t>
          </w:r>
        </w:p>
        <w:p w:rsidR="00000000" w:rsidRDefault="000E7D21">
          <w:pPr>
            <w:pStyle w:val="401ADF0008AE48BF986CC5E16225F327"/>
          </w:pPr>
          <w:r>
            <w:t>Bulleted job description</w:t>
          </w:r>
        </w:p>
      </w:docPartBody>
    </w:docPart>
    <w:docPart>
      <w:docPartPr>
        <w:name w:val="25A96925A3964E48A37B5B1629ADA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6071-8AFC-448B-8778-2047FEDADD98}"/>
      </w:docPartPr>
      <w:docPartBody>
        <w:p w:rsidR="00000000" w:rsidRDefault="000E7D21">
          <w:pPr>
            <w:pStyle w:val="25A96925A3964E48A37B5B1629ADA3E1"/>
          </w:pPr>
          <w:r>
            <w:t>7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1"/>
    <w:rsid w:val="000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CFAF76ADE41C7B3AC1C00BD419F87">
    <w:name w:val="8AFCFAF76ADE41C7B3AC1C00BD419F87"/>
  </w:style>
  <w:style w:type="paragraph" w:customStyle="1" w:styleId="CF81949064AE4EB8956FD6F6C2A4BA5C">
    <w:name w:val="CF81949064AE4EB8956FD6F6C2A4BA5C"/>
  </w:style>
  <w:style w:type="paragraph" w:customStyle="1" w:styleId="9C35B722A5674620AF0559AE7B6446C4">
    <w:name w:val="9C35B722A5674620AF0559AE7B6446C4"/>
  </w:style>
  <w:style w:type="paragraph" w:customStyle="1" w:styleId="8C0A48FEB3504694B9E6F42AA962978C">
    <w:name w:val="8C0A48FEB3504694B9E6F42AA962978C"/>
  </w:style>
  <w:style w:type="paragraph" w:customStyle="1" w:styleId="70E10721061741D99566277B2CA6E7E5">
    <w:name w:val="70E10721061741D99566277B2CA6E7E5"/>
  </w:style>
  <w:style w:type="paragraph" w:customStyle="1" w:styleId="BF047D96666147F683B4A4322D4ECCD3">
    <w:name w:val="BF047D96666147F683B4A4322D4ECCD3"/>
  </w:style>
  <w:style w:type="paragraph" w:customStyle="1" w:styleId="60701D6EF23A4DE8A8D0EE869ECC6BA6">
    <w:name w:val="60701D6EF23A4DE8A8D0EE869ECC6BA6"/>
  </w:style>
  <w:style w:type="paragraph" w:customStyle="1" w:styleId="C6A1170CC41740ECB2DD663E1CBD40F8">
    <w:name w:val="C6A1170CC41740ECB2DD663E1CBD40F8"/>
  </w:style>
  <w:style w:type="paragraph" w:customStyle="1" w:styleId="2A574D6D55BE48EAAD08E5CE372FE8D6">
    <w:name w:val="2A574D6D55BE48EAAD08E5CE372FE8D6"/>
  </w:style>
  <w:style w:type="paragraph" w:customStyle="1" w:styleId="6F70DE7C1D4C432B8E4D6C07EA113640">
    <w:name w:val="6F70DE7C1D4C432B8E4D6C07EA113640"/>
  </w:style>
  <w:style w:type="paragraph" w:customStyle="1" w:styleId="822AE9450FD94D95BBB1F5EEE34C5394">
    <w:name w:val="822AE9450FD94D95BBB1F5EEE34C5394"/>
  </w:style>
  <w:style w:type="paragraph" w:customStyle="1" w:styleId="645EE89F76D94BF4A7A9107DF8622A10">
    <w:name w:val="645EE89F76D94BF4A7A9107DF8622A10"/>
  </w:style>
  <w:style w:type="paragraph" w:customStyle="1" w:styleId="B37C41C74DD440E19B2D9DE73D8C58D9">
    <w:name w:val="B37C41C74DD440E19B2D9DE73D8C58D9"/>
  </w:style>
  <w:style w:type="paragraph" w:customStyle="1" w:styleId="D08F75813DCF4F4194C30861E60CF9D3">
    <w:name w:val="D08F75813DCF4F4194C30861E60CF9D3"/>
  </w:style>
  <w:style w:type="paragraph" w:customStyle="1" w:styleId="0B5D885A6DF04943A8CB6757242A177E">
    <w:name w:val="0B5D885A6DF04943A8CB6757242A177E"/>
  </w:style>
  <w:style w:type="paragraph" w:customStyle="1" w:styleId="0FC077BF304F4CF68F884F0A6B71F877">
    <w:name w:val="0FC077BF304F4CF68F884F0A6B71F877"/>
  </w:style>
  <w:style w:type="paragraph" w:customStyle="1" w:styleId="EB566FBEB3D245D1A58EB41EE643163C">
    <w:name w:val="EB566FBEB3D245D1A58EB41EE643163C"/>
  </w:style>
  <w:style w:type="paragraph" w:customStyle="1" w:styleId="A807F13A32CB474CBB77150D09ACE703">
    <w:name w:val="A807F13A32CB474CBB77150D09ACE703"/>
  </w:style>
  <w:style w:type="paragraph" w:customStyle="1" w:styleId="AA34076C121D4DDEA29EA6BA15E9A7CE">
    <w:name w:val="AA34076C121D4DDEA29EA6BA15E9A7CE"/>
  </w:style>
  <w:style w:type="paragraph" w:customStyle="1" w:styleId="60C539D14ED84B138FF1BA43DAA52F59">
    <w:name w:val="60C539D14ED84B138FF1BA43DAA52F59"/>
  </w:style>
  <w:style w:type="paragraph" w:customStyle="1" w:styleId="3E8E025A257E49A1853B7AE4726BEE8B">
    <w:name w:val="3E8E025A257E49A1853B7AE4726BEE8B"/>
  </w:style>
  <w:style w:type="paragraph" w:customStyle="1" w:styleId="95AE27EF3AA142B8BA765ED9E29A902D">
    <w:name w:val="95AE27EF3AA142B8BA765ED9E29A902D"/>
  </w:style>
  <w:style w:type="paragraph" w:customStyle="1" w:styleId="D498E1B23FD34AF988E4A0330D906FCE">
    <w:name w:val="D498E1B23FD34AF988E4A0330D906FCE"/>
  </w:style>
  <w:style w:type="paragraph" w:customStyle="1" w:styleId="1232744809B445DEB16CCE5A29F40BCF">
    <w:name w:val="1232744809B445DEB16CCE5A29F40BCF"/>
  </w:style>
  <w:style w:type="paragraph" w:customStyle="1" w:styleId="E55D54CA46EE4594BF20AE8E91AEB383">
    <w:name w:val="E55D54CA46EE4594BF20AE8E91AEB383"/>
  </w:style>
  <w:style w:type="paragraph" w:customStyle="1" w:styleId="CC717EE4529C4BBE9919CC58C45F8D6F">
    <w:name w:val="CC717EE4529C4BBE9919CC58C45F8D6F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66EAAA8DEB4C42C2AA3F2C99BAE52A0F">
    <w:name w:val="66EAAA8DEB4C42C2AA3F2C99BAE52A0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9CD8C74DDA654C2793A6B62666EF29CF">
    <w:name w:val="9CD8C74DDA654C2793A6B62666EF29CF"/>
  </w:style>
  <w:style w:type="paragraph" w:customStyle="1" w:styleId="42D57B8AF4004C3A8662408519BB24F4">
    <w:name w:val="42D57B8AF4004C3A8662408519BB24F4"/>
  </w:style>
  <w:style w:type="paragraph" w:customStyle="1" w:styleId="8A8E914E1D244D49A1EDBBD6566383A3">
    <w:name w:val="8A8E914E1D244D49A1EDBBD6566383A3"/>
  </w:style>
  <w:style w:type="paragraph" w:customStyle="1" w:styleId="53E8118B450C4E94AB76427D4C0867DA">
    <w:name w:val="53E8118B450C4E94AB76427D4C0867DA"/>
  </w:style>
  <w:style w:type="paragraph" w:customStyle="1" w:styleId="9A853DFD584C4BC0BBCAE17C0AFA9F38">
    <w:name w:val="9A853DFD584C4BC0BBCAE17C0AFA9F38"/>
  </w:style>
  <w:style w:type="paragraph" w:customStyle="1" w:styleId="298717ABDEEF42D9993DA6961D3241A0">
    <w:name w:val="298717ABDEEF42D9993DA6961D3241A0"/>
  </w:style>
  <w:style w:type="paragraph" w:customStyle="1" w:styleId="C60FFBC91DF24DBD97A6448BE7B7DAB2">
    <w:name w:val="C60FFBC91DF24DBD97A6448BE7B7DAB2"/>
  </w:style>
  <w:style w:type="paragraph" w:customStyle="1" w:styleId="511FE64331E9409B852CF5ABFADED5B2">
    <w:name w:val="511FE64331E9409B852CF5ABFADED5B2"/>
  </w:style>
  <w:style w:type="paragraph" w:customStyle="1" w:styleId="401ADF0008AE48BF986CC5E16225F327">
    <w:name w:val="401ADF0008AE48BF986CC5E16225F327"/>
  </w:style>
  <w:style w:type="paragraph" w:customStyle="1" w:styleId="49F91E30D95346A981F7DF0914648867">
    <w:name w:val="49F91E30D95346A981F7DF0914648867"/>
  </w:style>
  <w:style w:type="paragraph" w:customStyle="1" w:styleId="59B6BFB06613471AADEF6A0EA614CD0F">
    <w:name w:val="59B6BFB06613471AADEF6A0EA614CD0F"/>
  </w:style>
  <w:style w:type="paragraph" w:customStyle="1" w:styleId="2B1CAF405E434653AA8C870816861A94">
    <w:name w:val="2B1CAF405E434653AA8C870816861A94"/>
  </w:style>
  <w:style w:type="paragraph" w:customStyle="1" w:styleId="25A96925A3964E48A37B5B1629ADA3E1">
    <w:name w:val="25A96925A3964E48A37B5B1629ADA3E1"/>
  </w:style>
  <w:style w:type="paragraph" w:customStyle="1" w:styleId="5E8D900DB4F84A0386BEAC068A9C1899">
    <w:name w:val="5E8D900DB4F84A0386BEAC068A9C1899"/>
  </w:style>
  <w:style w:type="paragraph" w:customStyle="1" w:styleId="FA8B6ABA45014932A8C28C40DE6B337F">
    <w:name w:val="FA8B6ABA45014932A8C28C40DE6B337F"/>
  </w:style>
  <w:style w:type="paragraph" w:customStyle="1" w:styleId="0F6B13B70C4C40BFAB38557A4A3E6ABE">
    <w:name w:val="0F6B13B70C4C40BFAB38557A4A3E6ABE"/>
  </w:style>
  <w:style w:type="paragraph" w:customStyle="1" w:styleId="2716055603C847B888A0E78A09539ED7">
    <w:name w:val="2716055603C847B888A0E78A09539ED7"/>
  </w:style>
  <w:style w:type="paragraph" w:customStyle="1" w:styleId="B4E258DA87DE4AD2BF26E305840636C3">
    <w:name w:val="B4E258DA87DE4AD2BF26E305840636C3"/>
  </w:style>
  <w:style w:type="paragraph" w:customStyle="1" w:styleId="1861B901112F4744A3F28B724CCE0948">
    <w:name w:val="1861B901112F4744A3F28B724CCE0948"/>
  </w:style>
  <w:style w:type="paragraph" w:customStyle="1" w:styleId="CC6D85034B8E4292A83677FB9621E305">
    <w:name w:val="CC6D85034B8E4292A83677FB9621E305"/>
  </w:style>
  <w:style w:type="paragraph" w:customStyle="1" w:styleId="E3FDFD795578438FAE9F562C13AA0C3D">
    <w:name w:val="E3FDFD795578438FAE9F562C13AA0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2021-07-27T05:48:00Z</dcterms:created>
  <dcterms:modified xsi:type="dcterms:W3CDTF">2021-07-27T06:29:00Z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